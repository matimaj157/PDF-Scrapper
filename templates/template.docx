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200F6" w14:textId="77777777" w:rsidR="00510E1D" w:rsidRPr="00723BBE" w:rsidRDefault="00D03F43" w:rsidP="00723BBE">
      <w:pPr>
        <w:pStyle w:val="Title"/>
      </w:pPr>
      <w:r w:rsidRPr="00D42573">
        <w:t>PRZEDMIOT</w:t>
      </w:r>
    </w:p>
    <w:p w14:paraId="2D0BC9B7" w14:textId="77777777" w:rsidR="00A13BB6" w:rsidRPr="006331AC" w:rsidRDefault="00A13BB6" w:rsidP="00723BBE">
      <w:pPr>
        <w:pStyle w:val="Newsubtitle"/>
      </w:pPr>
      <w:r w:rsidRPr="006331AC">
        <w:t>Nr zajęć</w:t>
      </w:r>
    </w:p>
    <w:p w14:paraId="38463DFC" w14:textId="65EE3CCB" w:rsidR="00B97805" w:rsidRPr="006331AC" w:rsidRDefault="00164E0A" w:rsidP="00723BBE">
      <w:pPr>
        <w:pStyle w:val="Newsubtitle"/>
      </w:pPr>
      <w:r>
        <w:t>Kierunek</w:t>
      </w:r>
      <w:r>
        <w:br/>
        <w:t>Imię I Nazwisko</w:t>
      </w:r>
    </w:p>
    <w:p w14:paraId="09D999B9" w14:textId="77777777" w:rsidR="00C44A5E" w:rsidRPr="006331AC" w:rsidRDefault="00A13BB6" w:rsidP="00723BBE">
      <w:pPr>
        <w:pStyle w:val="Newsubtitle"/>
      </w:pPr>
      <w:r w:rsidRPr="006331AC">
        <w:t xml:space="preserve">Data wykonania zajęć </w:t>
      </w:r>
    </w:p>
    <w:p w14:paraId="7BEB002E" w14:textId="77777777" w:rsidR="00D42573" w:rsidRPr="00D42573" w:rsidRDefault="00D42573" w:rsidP="00BE3DD5">
      <w:pPr>
        <w:ind w:left="0"/>
      </w:pPr>
      <w:r>
        <w:t xml:space="preserve"> </w:t>
      </w:r>
    </w:p>
    <w:sectPr w:rsidR="00D42573" w:rsidRPr="00D42573" w:rsidSect="00873BCD">
      <w:pgSz w:w="11906" w:h="16838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555F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DD43BF"/>
    <w:multiLevelType w:val="multilevel"/>
    <w:tmpl w:val="9CB457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4E6427E5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681364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24547BF"/>
    <w:multiLevelType w:val="hybridMultilevel"/>
    <w:tmpl w:val="4EFC8FC6"/>
    <w:lvl w:ilvl="0" w:tplc="7616A89A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1412">
    <w:abstractNumId w:val="1"/>
  </w:num>
  <w:num w:numId="2" w16cid:durableId="1701471624">
    <w:abstractNumId w:val="4"/>
  </w:num>
  <w:num w:numId="3" w16cid:durableId="579758159">
    <w:abstractNumId w:val="3"/>
  </w:num>
  <w:num w:numId="4" w16cid:durableId="1158769364">
    <w:abstractNumId w:val="0"/>
  </w:num>
  <w:num w:numId="5" w16cid:durableId="10500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BE"/>
    <w:rsid w:val="00071635"/>
    <w:rsid w:val="000A12D2"/>
    <w:rsid w:val="00164E0A"/>
    <w:rsid w:val="001E590A"/>
    <w:rsid w:val="00255C76"/>
    <w:rsid w:val="003418E1"/>
    <w:rsid w:val="00375D09"/>
    <w:rsid w:val="003C4E32"/>
    <w:rsid w:val="00510E1D"/>
    <w:rsid w:val="006331AC"/>
    <w:rsid w:val="00723BBE"/>
    <w:rsid w:val="007B2BDD"/>
    <w:rsid w:val="00861260"/>
    <w:rsid w:val="00873BCD"/>
    <w:rsid w:val="00972AF9"/>
    <w:rsid w:val="009D1323"/>
    <w:rsid w:val="00A13BB6"/>
    <w:rsid w:val="00AF6A04"/>
    <w:rsid w:val="00B97805"/>
    <w:rsid w:val="00BE3DD5"/>
    <w:rsid w:val="00C44A5E"/>
    <w:rsid w:val="00D03F43"/>
    <w:rsid w:val="00D42573"/>
    <w:rsid w:val="00F73FEA"/>
    <w:rsid w:val="00F9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BB7F7"/>
  <w15:chartTrackingRefBased/>
  <w15:docId w15:val="{513B7B40-FCBF-4649-9BDC-A11C7DC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AC"/>
    <w:pPr>
      <w:spacing w:before="120" w:line="240" w:lineRule="auto"/>
      <w:ind w:left="720"/>
      <w:jc w:val="both"/>
    </w:pPr>
    <w:rPr>
      <w:rFonts w:ascii="Calibri Light" w:hAnsi="Calibr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90A"/>
    <w:pPr>
      <w:keepNext/>
      <w:keepLines/>
      <w:numPr>
        <w:numId w:val="1"/>
      </w:numPr>
      <w:spacing w:after="0"/>
      <w:outlineLvl w:val="0"/>
    </w:pPr>
    <w:rPr>
      <w:rFonts w:ascii="Calibri" w:eastAsiaTheme="majorEastAsia" w:hAnsi="Calibr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90A"/>
    <w:pPr>
      <w:keepNext/>
      <w:keepLines/>
      <w:numPr>
        <w:ilvl w:val="1"/>
        <w:numId w:val="1"/>
      </w:numPr>
      <w:spacing w:before="280" w:after="240"/>
      <w:outlineLvl w:val="1"/>
    </w:pPr>
    <w:rPr>
      <w:rFonts w:ascii="Calibri" w:eastAsiaTheme="majorEastAsia" w:hAnsi="Calibri" w:cstheme="majorBidi"/>
      <w:i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1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CD"/>
    <w:rPr>
      <w:rFonts w:ascii="Calibri" w:eastAsiaTheme="majorEastAsia" w:hAnsi="Calibr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BCD"/>
    <w:rPr>
      <w:rFonts w:ascii="Calibri" w:eastAsiaTheme="majorEastAsia" w:hAnsi="Calibri" w:cstheme="majorBidi"/>
      <w:i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BBE"/>
    <w:pPr>
      <w:spacing w:before="240" w:after="200"/>
      <w:ind w:left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BBE"/>
    <w:rPr>
      <w:rFonts w:ascii="Calibri Light" w:eastAsiaTheme="majorEastAsia" w:hAnsi="Calibri Light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723BBE"/>
    <w:pPr>
      <w:numPr>
        <w:ilvl w:val="1"/>
      </w:numPr>
      <w:spacing w:after="120"/>
      <w:ind w:left="720"/>
      <w:jc w:val="center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BBE"/>
    <w:rPr>
      <w:rFonts w:ascii="Calibri Light" w:eastAsiaTheme="majorEastAsia" w:hAnsi="Calibri Light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1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510E1D"/>
    <w:pPr>
      <w:contextualSpacing/>
    </w:pPr>
  </w:style>
  <w:style w:type="character" w:styleId="IntenseEmphasis">
    <w:name w:val="Intense Emphasis"/>
    <w:basedOn w:val="DefaultParagraphFont"/>
    <w:uiPriority w:val="21"/>
    <w:rsid w:val="00510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1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10E1D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rsid w:val="00F73FE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rsid w:val="00F73FE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F73FEA"/>
    <w:rPr>
      <w:i/>
      <w:iCs/>
    </w:rPr>
  </w:style>
  <w:style w:type="character" w:styleId="SubtleEmphasis">
    <w:name w:val="Subtle Emphasis"/>
    <w:basedOn w:val="DefaultParagraphFont"/>
    <w:uiPriority w:val="19"/>
    <w:rsid w:val="00F73FE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73FEA"/>
    <w:rPr>
      <w:rFonts w:ascii="Calibri" w:hAnsi="Calibri"/>
      <w:b/>
      <w:bCs/>
      <w:i w:val="0"/>
      <w:sz w:val="28"/>
    </w:rPr>
  </w:style>
  <w:style w:type="paragraph" w:styleId="NoSpacing">
    <w:name w:val="No Spacing"/>
    <w:uiPriority w:val="1"/>
    <w:qFormat/>
    <w:rsid w:val="006331AC"/>
    <w:pPr>
      <w:spacing w:after="0" w:line="240" w:lineRule="auto"/>
      <w:jc w:val="center"/>
    </w:pPr>
    <w:rPr>
      <w:rFonts w:ascii="Calibri Light" w:hAnsi="Calibri Light"/>
      <w:sz w:val="28"/>
    </w:rPr>
  </w:style>
  <w:style w:type="paragraph" w:customStyle="1" w:styleId="Newsubtitle">
    <w:name w:val="New subtitle"/>
    <w:qFormat/>
    <w:rsid w:val="00723BBE"/>
    <w:pPr>
      <w:spacing w:after="40" w:line="240" w:lineRule="auto"/>
      <w:jc w:val="center"/>
    </w:pPr>
    <w:rPr>
      <w:rFonts w:ascii="Calibri Light" w:eastAsiaTheme="majorEastAsia" w:hAnsi="Calibri Light" w:cstheme="majorBidi"/>
      <w:color w:val="595959" w:themeColor="text1" w:themeTint="A6"/>
      <w:spacing w:val="15"/>
      <w:sz w:val="28"/>
      <w:szCs w:val="28"/>
    </w:rPr>
  </w:style>
  <w:style w:type="numbering" w:customStyle="1" w:styleId="CurrentList1">
    <w:name w:val="Current List1"/>
    <w:uiPriority w:val="99"/>
    <w:rsid w:val="00873BCD"/>
    <w:pPr>
      <w:numPr>
        <w:numId w:val="3"/>
      </w:numPr>
    </w:pPr>
  </w:style>
  <w:style w:type="character" w:styleId="LineNumber">
    <w:name w:val="line number"/>
    <w:basedOn w:val="DefaultParagraphFont"/>
    <w:uiPriority w:val="99"/>
    <w:semiHidden/>
    <w:unhideWhenUsed/>
    <w:rsid w:val="00873BCD"/>
  </w:style>
  <w:style w:type="numbering" w:customStyle="1" w:styleId="CurrentList2">
    <w:name w:val="Current List2"/>
    <w:uiPriority w:val="99"/>
    <w:rsid w:val="001E590A"/>
    <w:pPr>
      <w:numPr>
        <w:numId w:val="4"/>
      </w:numPr>
    </w:pPr>
  </w:style>
  <w:style w:type="numbering" w:customStyle="1" w:styleId="CurrentList3">
    <w:name w:val="Current List3"/>
    <w:uiPriority w:val="99"/>
    <w:rsid w:val="001E590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euszmajcher/Documents/PWr/Backup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Majcher</dc:creator>
  <cp:keywords/>
  <dc:description/>
  <cp:lastModifiedBy>Mateusz Majcher (279391)</cp:lastModifiedBy>
  <cp:revision>4</cp:revision>
  <dcterms:created xsi:type="dcterms:W3CDTF">2024-11-01T22:34:00Z</dcterms:created>
  <dcterms:modified xsi:type="dcterms:W3CDTF">2024-12-04T12:36:00Z</dcterms:modified>
</cp:coreProperties>
</file>